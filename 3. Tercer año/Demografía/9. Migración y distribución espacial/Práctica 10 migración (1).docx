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021F1D4D" w:rsid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EB4C3A">
        <w:rPr>
          <w:lang w:val="es-CR"/>
        </w:rPr>
        <w:t>10</w:t>
      </w:r>
      <w:r w:rsidR="005326E1">
        <w:rPr>
          <w:lang w:val="es-CR"/>
        </w:rPr>
        <w:t xml:space="preserve"> </w:t>
      </w:r>
      <w:r w:rsidR="00EB4C3A">
        <w:rPr>
          <w:lang w:val="es-CR"/>
        </w:rPr>
        <w:t>Migracion</w:t>
      </w:r>
    </w:p>
    <w:p w14:paraId="295CF6DF" w14:textId="77777777" w:rsidR="007E0DD9" w:rsidRDefault="007E0DD9" w:rsidP="007E0DD9">
      <w:pPr>
        <w:rPr>
          <w:lang w:val="es-CR"/>
        </w:rPr>
      </w:pPr>
    </w:p>
    <w:p w14:paraId="7A73A79F" w14:textId="02D0978B" w:rsidR="007E0DD9" w:rsidRDefault="009232E9" w:rsidP="007E0DD9">
      <w:pPr>
        <w:rPr>
          <w:lang w:val="es-CR"/>
        </w:rPr>
      </w:pPr>
      <w:r>
        <w:rPr>
          <w:lang w:val="es-CR"/>
        </w:rPr>
        <w:t xml:space="preserve">1. </w:t>
      </w:r>
      <w:r w:rsidR="007E0DD9">
        <w:rPr>
          <w:lang w:val="es-CR"/>
        </w:rPr>
        <w:t>Utilizando la información</w:t>
      </w:r>
      <w:r w:rsidR="00396055">
        <w:rPr>
          <w:lang w:val="es-CR"/>
        </w:rPr>
        <w:t xml:space="preserve"> </w:t>
      </w:r>
      <w:r>
        <w:rPr>
          <w:lang w:val="es-CR"/>
        </w:rPr>
        <w:t>del cuadro 1 calcule:</w:t>
      </w:r>
    </w:p>
    <w:p w14:paraId="6F006CFC" w14:textId="77777777" w:rsidR="009232E9" w:rsidRDefault="009232E9" w:rsidP="007E0DD9">
      <w:pPr>
        <w:rPr>
          <w:lang w:val="es-CR"/>
        </w:rPr>
      </w:pPr>
    </w:p>
    <w:p w14:paraId="0FBA24A4" w14:textId="15E6CFC8" w:rsidR="009232E9" w:rsidRDefault="009232E9" w:rsidP="007E0DD9">
      <w:pPr>
        <w:rPr>
          <w:lang w:val="es-CR"/>
        </w:rPr>
      </w:pPr>
      <w:r>
        <w:rPr>
          <w:lang w:val="es-CR"/>
        </w:rPr>
        <w:t>a) El s</w:t>
      </w:r>
      <w:r w:rsidRPr="009232E9">
        <w:rPr>
          <w:lang w:val="es-CR"/>
        </w:rPr>
        <w:t>aldo neto migratorio entre la provincia de San José y Guanacaste</w:t>
      </w:r>
      <w:r>
        <w:rPr>
          <w:lang w:val="es-CR"/>
        </w:rPr>
        <w:t>.</w:t>
      </w:r>
    </w:p>
    <w:p w14:paraId="5CA9A48B" w14:textId="43973300" w:rsidR="009232E9" w:rsidRDefault="009232E9" w:rsidP="007E0DD9">
      <w:pPr>
        <w:rPr>
          <w:lang w:val="es-CR"/>
        </w:rPr>
      </w:pPr>
      <w:r>
        <w:rPr>
          <w:lang w:val="es-CR"/>
        </w:rPr>
        <w:t>b)</w:t>
      </w:r>
      <w:r w:rsidRPr="009232E9">
        <w:t xml:space="preserve"> </w:t>
      </w:r>
      <w:r w:rsidRPr="009232E9">
        <w:rPr>
          <w:lang w:val="es-CR"/>
        </w:rPr>
        <w:t>La proporción de inmigrantes a la provincia de Limón que provienen de otro país.</w:t>
      </w:r>
    </w:p>
    <w:p w14:paraId="0CF60B1C" w14:textId="77777777" w:rsidR="009232E9" w:rsidRDefault="009232E9" w:rsidP="007E0DD9">
      <w:pPr>
        <w:rPr>
          <w:lang w:val="es-CR"/>
        </w:rPr>
      </w:pPr>
    </w:p>
    <w:p w14:paraId="79F94CF5" w14:textId="77777777" w:rsidR="009232E9" w:rsidRDefault="009232E9" w:rsidP="007E0DD9">
      <w:pPr>
        <w:rPr>
          <w:lang w:val="es-CR"/>
        </w:rPr>
      </w:pPr>
    </w:p>
    <w:p w14:paraId="61F077F7" w14:textId="23BF927C" w:rsidR="009232E9" w:rsidRDefault="009232E9" w:rsidP="007E0DD9">
      <w:pPr>
        <w:rPr>
          <w:lang w:val="es-CR"/>
        </w:rPr>
      </w:pPr>
      <w:r>
        <w:rPr>
          <w:lang w:val="es-CR"/>
        </w:rPr>
        <w:t>2. Utilizando el cuadro 2 calcule:</w:t>
      </w:r>
    </w:p>
    <w:p w14:paraId="0C52A2F6" w14:textId="77777777" w:rsidR="009232E9" w:rsidRDefault="009232E9" w:rsidP="007E0DD9">
      <w:pPr>
        <w:rPr>
          <w:lang w:val="es-CR"/>
        </w:rPr>
      </w:pPr>
    </w:p>
    <w:p w14:paraId="65AA7F63" w14:textId="3317CDBD" w:rsidR="009232E9" w:rsidRDefault="009232E9" w:rsidP="007E0DD9">
      <w:pPr>
        <w:rPr>
          <w:lang w:val="es-CR"/>
        </w:rPr>
      </w:pPr>
      <w:r>
        <w:rPr>
          <w:lang w:val="es-CR"/>
        </w:rPr>
        <w:t>a)</w:t>
      </w:r>
      <w:r w:rsidRPr="009232E9">
        <w:t xml:space="preserve"> </w:t>
      </w:r>
      <w:r w:rsidRPr="009232E9">
        <w:rPr>
          <w:lang w:val="es-CR"/>
        </w:rPr>
        <w:t>La migración neta de hombres de edades 15 a 19</w:t>
      </w:r>
    </w:p>
    <w:p w14:paraId="36642B2B" w14:textId="15AD7B5D" w:rsidR="009232E9" w:rsidRDefault="009232E9" w:rsidP="007E0DD9">
      <w:pPr>
        <w:rPr>
          <w:lang w:val="es-CR"/>
        </w:rPr>
      </w:pPr>
      <w:r>
        <w:rPr>
          <w:lang w:val="es-CR"/>
        </w:rPr>
        <w:t>b)</w:t>
      </w:r>
      <w:r w:rsidRPr="009232E9">
        <w:t xml:space="preserve"> </w:t>
      </w:r>
      <w:r w:rsidRPr="009232E9">
        <w:rPr>
          <w:lang w:val="es-CR"/>
        </w:rPr>
        <w:t>La población masculina de 30 a 39 años esperada en el 2010</w:t>
      </w:r>
    </w:p>
    <w:p w14:paraId="49EB989E" w14:textId="77777777" w:rsidR="009232E9" w:rsidRDefault="009232E9" w:rsidP="007E0DD9">
      <w:pPr>
        <w:rPr>
          <w:lang w:val="es-CR"/>
        </w:rPr>
      </w:pPr>
    </w:p>
    <w:p w14:paraId="66E34DD8" w14:textId="77777777" w:rsidR="009232E9" w:rsidRDefault="009232E9" w:rsidP="007E0DD9">
      <w:pPr>
        <w:rPr>
          <w:lang w:val="es-CR"/>
        </w:rPr>
        <w:sectPr w:rsidR="009232E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382614" w14:textId="4FE3F121" w:rsidR="009232E9" w:rsidRDefault="009232E9" w:rsidP="007E0DD9">
      <w:pPr>
        <w:rPr>
          <w:lang w:val="es-CR"/>
        </w:rPr>
      </w:pPr>
      <w:r>
        <w:rPr>
          <w:lang w:val="es-CR"/>
        </w:rPr>
        <w:lastRenderedPageBreak/>
        <w:t>Cuadro 1</w:t>
      </w:r>
    </w:p>
    <w:p w14:paraId="6A6AA37E" w14:textId="77777777" w:rsidR="009232E9" w:rsidRDefault="009232E9" w:rsidP="007E0DD9">
      <w:pPr>
        <w:rPr>
          <w:lang w:val="es-CR"/>
        </w:rPr>
      </w:pPr>
    </w:p>
    <w:p w14:paraId="111F3B78" w14:textId="77777777" w:rsidR="009232E9" w:rsidRDefault="009232E9" w:rsidP="007E0DD9">
      <w:pPr>
        <w:rPr>
          <w:lang w:val="es-CR"/>
        </w:rPr>
      </w:pPr>
    </w:p>
    <w:tbl>
      <w:tblPr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180"/>
        <w:gridCol w:w="1140"/>
        <w:gridCol w:w="1140"/>
        <w:gridCol w:w="1640"/>
        <w:gridCol w:w="1620"/>
        <w:gridCol w:w="1740"/>
        <w:gridCol w:w="1360"/>
      </w:tblGrid>
      <w:tr w:rsidR="009232E9" w:rsidRPr="009232E9" w14:paraId="6C3EE27D" w14:textId="77777777" w:rsidTr="009232E9">
        <w:trPr>
          <w:trHeight w:val="315"/>
        </w:trPr>
        <w:tc>
          <w:tcPr>
            <w:tcW w:w="11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B51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Lugar de residencia cinco año antes y lugar de residencia actual Censo de 1973</w:t>
            </w:r>
          </w:p>
        </w:tc>
      </w:tr>
      <w:tr w:rsidR="009232E9" w:rsidRPr="009232E9" w14:paraId="560342EB" w14:textId="77777777" w:rsidTr="009232E9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4383BADD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Residencia 5 años antes</w:t>
            </w:r>
          </w:p>
        </w:tc>
        <w:tc>
          <w:tcPr>
            <w:tcW w:w="9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8807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Lugar de residencia actual</w:t>
            </w:r>
          </w:p>
        </w:tc>
      </w:tr>
      <w:tr w:rsidR="009232E9" w:rsidRPr="009232E9" w14:paraId="2F9E95F1" w14:textId="77777777" w:rsidTr="009232E9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0B0F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4C54288C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1: San José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53A4647D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2: Alajuela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64B0033F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3: Cartago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4F79810C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4: Heredia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03587830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5: Guanacaste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74078035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6: Puntarenas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5ECE68FD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7: Limón</w:t>
            </w:r>
          </w:p>
        </w:tc>
      </w:tr>
      <w:tr w:rsidR="009232E9" w:rsidRPr="009232E9" w14:paraId="2E0E6A89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04D5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1: San José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47C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552064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E920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3F08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E4AE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1335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69912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8350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B1697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4188</w:t>
            </w:r>
          </w:p>
        </w:tc>
      </w:tr>
      <w:tr w:rsidR="009232E9" w:rsidRPr="009232E9" w14:paraId="2DFAAC7A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CEC6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2: Alajuela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E8D4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10729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F70C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262039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57547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104A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B542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92B52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FD4F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2260</w:t>
            </w:r>
          </w:p>
        </w:tc>
      </w:tr>
      <w:tr w:rsidR="009232E9" w:rsidRPr="009232E9" w14:paraId="377DC0C8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9180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3: Cartago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926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9954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F188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D682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166879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0BFD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B51E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2AFE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2798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2377</w:t>
            </w:r>
          </w:p>
        </w:tc>
      </w:tr>
      <w:tr w:rsidR="009232E9" w:rsidRPr="009232E9" w14:paraId="55A0CFB8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9916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4: Heredia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2D86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3230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5BC1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EA1B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FBD8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100510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5E2A4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4932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F313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543</w:t>
            </w:r>
          </w:p>
        </w:tc>
      </w:tr>
      <w:tr w:rsidR="009232E9" w:rsidRPr="009232E9" w14:paraId="4243A593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A887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5: Guanacaste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6FEF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5953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0EF6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C09F2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65B1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224F9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144242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1628F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FCC4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4426</w:t>
            </w:r>
          </w:p>
        </w:tc>
      </w:tr>
      <w:tr w:rsidR="009232E9" w:rsidRPr="009232E9" w14:paraId="12980545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BEFC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6: Puntarenas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2A76F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E17A8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4371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E42B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462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1AF7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5F572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608A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163487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D52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3890</w:t>
            </w:r>
          </w:p>
        </w:tc>
      </w:tr>
      <w:tr w:rsidR="009232E9" w:rsidRPr="009232E9" w14:paraId="2B51200E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D6F8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7: Limón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DD0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4307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250C2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0E0E4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0706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6117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9C6F8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2FAE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78484</w:t>
            </w:r>
          </w:p>
        </w:tc>
      </w:tr>
      <w:tr w:rsidR="009232E9" w:rsidRPr="009232E9" w14:paraId="4A83E813" w14:textId="77777777" w:rsidTr="009232E9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7746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8: Otro país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AF7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4404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3A769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A2E07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495F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8F865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E1D39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897</w:t>
            </w:r>
          </w:p>
        </w:tc>
      </w:tr>
    </w:tbl>
    <w:p w14:paraId="318246F2" w14:textId="77777777" w:rsidR="00396055" w:rsidRDefault="00396055" w:rsidP="007E0DD9">
      <w:pPr>
        <w:rPr>
          <w:lang w:val="es-CR"/>
        </w:rPr>
      </w:pPr>
    </w:p>
    <w:p w14:paraId="4DF76052" w14:textId="77777777" w:rsidR="009232E9" w:rsidRDefault="009232E9" w:rsidP="007E0DD9">
      <w:pPr>
        <w:rPr>
          <w:lang w:val="es-CR"/>
        </w:rPr>
      </w:pPr>
    </w:p>
    <w:p w14:paraId="432B2BBB" w14:textId="77777777" w:rsidR="009232E9" w:rsidRDefault="009232E9" w:rsidP="007E0DD9">
      <w:pPr>
        <w:rPr>
          <w:lang w:val="es-CR"/>
        </w:rPr>
      </w:pPr>
    </w:p>
    <w:p w14:paraId="3C4B11E2" w14:textId="77777777" w:rsidR="009232E9" w:rsidRDefault="009232E9" w:rsidP="007E0DD9">
      <w:pPr>
        <w:rPr>
          <w:lang w:val="es-CR"/>
        </w:rPr>
      </w:pPr>
    </w:p>
    <w:p w14:paraId="5D60513F" w14:textId="77777777" w:rsidR="009232E9" w:rsidRDefault="009232E9" w:rsidP="007E0DD9">
      <w:pPr>
        <w:rPr>
          <w:lang w:val="es-CR"/>
        </w:rPr>
      </w:pPr>
    </w:p>
    <w:p w14:paraId="1CFD887F" w14:textId="77777777" w:rsidR="009232E9" w:rsidRDefault="009232E9" w:rsidP="007E0DD9">
      <w:pPr>
        <w:rPr>
          <w:lang w:val="es-CR"/>
        </w:rPr>
      </w:pPr>
    </w:p>
    <w:p w14:paraId="132A381E" w14:textId="77777777" w:rsidR="009232E9" w:rsidRDefault="009232E9" w:rsidP="007E0DD9">
      <w:pPr>
        <w:rPr>
          <w:lang w:val="es-CR"/>
        </w:rPr>
      </w:pPr>
    </w:p>
    <w:p w14:paraId="7D19387C" w14:textId="77777777" w:rsidR="009232E9" w:rsidRDefault="009232E9" w:rsidP="007E0DD9">
      <w:pPr>
        <w:rPr>
          <w:lang w:val="es-CR"/>
        </w:rPr>
      </w:pPr>
    </w:p>
    <w:p w14:paraId="42853C95" w14:textId="77777777" w:rsidR="009232E9" w:rsidRDefault="009232E9" w:rsidP="007E0DD9">
      <w:pPr>
        <w:rPr>
          <w:lang w:val="es-CR"/>
        </w:rPr>
      </w:pPr>
    </w:p>
    <w:p w14:paraId="0DB47811" w14:textId="77777777" w:rsidR="009232E9" w:rsidRDefault="009232E9" w:rsidP="007E0DD9">
      <w:pPr>
        <w:rPr>
          <w:lang w:val="es-CR"/>
        </w:rPr>
      </w:pPr>
    </w:p>
    <w:p w14:paraId="3D08B42C" w14:textId="77777777" w:rsidR="009232E9" w:rsidRDefault="009232E9" w:rsidP="007E0DD9">
      <w:pPr>
        <w:rPr>
          <w:lang w:val="es-CR"/>
        </w:rPr>
      </w:pPr>
    </w:p>
    <w:p w14:paraId="794E6ABA" w14:textId="77777777" w:rsidR="009232E9" w:rsidRDefault="009232E9" w:rsidP="007E0DD9">
      <w:pPr>
        <w:rPr>
          <w:lang w:val="es-CR"/>
        </w:rPr>
      </w:pPr>
    </w:p>
    <w:p w14:paraId="401F3B10" w14:textId="77777777" w:rsidR="009232E9" w:rsidRDefault="009232E9" w:rsidP="007E0DD9">
      <w:pPr>
        <w:rPr>
          <w:lang w:val="es-CR"/>
        </w:rPr>
      </w:pPr>
    </w:p>
    <w:p w14:paraId="295654DC" w14:textId="50614EF7" w:rsidR="009232E9" w:rsidRDefault="009232E9" w:rsidP="007E0DD9">
      <w:pPr>
        <w:rPr>
          <w:lang w:val="es-CR"/>
        </w:rPr>
      </w:pPr>
      <w:r>
        <w:rPr>
          <w:lang w:val="es-CR"/>
        </w:rPr>
        <w:lastRenderedPageBreak/>
        <w:t>Cuadro 2</w:t>
      </w:r>
    </w:p>
    <w:p w14:paraId="1ED63193" w14:textId="77777777" w:rsidR="009232E9" w:rsidRDefault="009232E9" w:rsidP="007E0DD9">
      <w:pPr>
        <w:rPr>
          <w:lang w:val="es-CR"/>
        </w:rPr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32E9" w:rsidRPr="009232E9" w14:paraId="2640F728" w14:textId="77777777" w:rsidTr="009232E9">
        <w:trPr>
          <w:trHeight w:val="40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6116" w14:textId="77777777" w:rsidR="009232E9" w:rsidRPr="009232E9" w:rsidRDefault="009232E9" w:rsidP="009232E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Cantón de Alajuelita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5724" w14:textId="77777777" w:rsidR="009232E9" w:rsidRPr="009232E9" w:rsidRDefault="009232E9" w:rsidP="009232E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EB39" w14:textId="77777777" w:rsidR="009232E9" w:rsidRPr="009232E9" w:rsidRDefault="009232E9" w:rsidP="009232E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E02B" w14:textId="77777777" w:rsidR="009232E9" w:rsidRPr="009232E9" w:rsidRDefault="009232E9" w:rsidP="009232E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B233" w14:textId="77777777" w:rsidR="009232E9" w:rsidRPr="009232E9" w:rsidRDefault="009232E9" w:rsidP="009232E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53E6" w14:textId="77777777" w:rsidR="009232E9" w:rsidRPr="009232E9" w:rsidRDefault="009232E9" w:rsidP="009232E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84AE" w14:textId="77777777" w:rsidR="009232E9" w:rsidRPr="009232E9" w:rsidRDefault="009232E9" w:rsidP="009232E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9232E9" w:rsidRPr="009232E9" w14:paraId="2BA0B92C" w14:textId="77777777" w:rsidTr="009232E9">
        <w:trPr>
          <w:trHeight w:val="31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67B65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9E92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0875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Mujeres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1392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proofErr w:type="spellStart"/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nLx</w:t>
            </w:r>
            <w:proofErr w:type="spellEnd"/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(2000)</w:t>
            </w:r>
          </w:p>
        </w:tc>
      </w:tr>
      <w:tr w:rsidR="009232E9" w:rsidRPr="009232E9" w14:paraId="3536DB41" w14:textId="77777777" w:rsidTr="009232E9">
        <w:trPr>
          <w:trHeight w:val="31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CA254" w14:textId="77777777" w:rsidR="009232E9" w:rsidRPr="009232E9" w:rsidRDefault="009232E9" w:rsidP="009232E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4615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7E1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898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EBD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ABF6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Edad 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B996" w14:textId="77777777" w:rsidR="009232E9" w:rsidRPr="009232E9" w:rsidRDefault="009232E9" w:rsidP="009232E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7255" w14:textId="77777777" w:rsidR="009232E9" w:rsidRPr="009232E9" w:rsidRDefault="009232E9" w:rsidP="009232E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Mujeres</w:t>
            </w:r>
          </w:p>
        </w:tc>
      </w:tr>
      <w:tr w:rsidR="009232E9" w:rsidRPr="009232E9" w14:paraId="599C3138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252E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2402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59D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486A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122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3484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4D2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06B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98994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790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99310</w:t>
            </w:r>
          </w:p>
        </w:tc>
      </w:tr>
      <w:tr w:rsidR="009232E9" w:rsidRPr="009232E9" w14:paraId="3FD2B7DF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15F9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5-9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C91F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9808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48B7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7E34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760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6614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394862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DE3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396066</w:t>
            </w:r>
          </w:p>
        </w:tc>
      </w:tr>
      <w:tr w:rsidR="009232E9" w:rsidRPr="009232E9" w14:paraId="271C5642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B716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8F0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BBD5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A32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378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15C6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276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2848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494547</w:t>
            </w:r>
          </w:p>
        </w:tc>
      </w:tr>
      <w:tr w:rsidR="009232E9" w:rsidRPr="009232E9" w14:paraId="205C6E0D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DE73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854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6BD6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9F32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32A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1E2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334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492318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4A6F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494085</w:t>
            </w:r>
          </w:p>
        </w:tc>
      </w:tr>
      <w:tr w:rsidR="009232E9" w:rsidRPr="009232E9" w14:paraId="57A3C4B8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A797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0E8A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B74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BF6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396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BDFF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DF16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4E26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493311</w:t>
            </w:r>
          </w:p>
        </w:tc>
      </w:tr>
      <w:tr w:rsidR="009232E9" w:rsidRPr="009232E9" w14:paraId="5F9D1A70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BA89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DEA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9D8E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2D2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E49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3985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7F1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488298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F5D8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492204</w:t>
            </w:r>
          </w:p>
        </w:tc>
      </w:tr>
      <w:tr w:rsidR="009232E9" w:rsidRPr="009232E9" w14:paraId="3FA18F63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2A8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73F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E9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452C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59B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915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03F4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485090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899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490755</w:t>
            </w:r>
          </w:p>
        </w:tc>
      </w:tr>
      <w:tr w:rsidR="009232E9" w:rsidRPr="009232E9" w14:paraId="25EC030C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B1A5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C7E7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D54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5E5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9BED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CF4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C9B3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481518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D71B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489290</w:t>
            </w:r>
          </w:p>
        </w:tc>
      </w:tr>
      <w:tr w:rsidR="009232E9" w:rsidRPr="009232E9" w14:paraId="361F2ED6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ADD6" w14:textId="77777777" w:rsidR="009232E9" w:rsidRPr="009232E9" w:rsidRDefault="009232E9" w:rsidP="009232E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D9B6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F555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8C07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D3B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FD67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12A4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477585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639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487566</w:t>
            </w:r>
          </w:p>
        </w:tc>
      </w:tr>
      <w:tr w:rsidR="009232E9" w:rsidRPr="009232E9" w14:paraId="21A85101" w14:textId="77777777" w:rsidTr="009232E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9152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DEDD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A996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CF82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9D45" w14:textId="77777777" w:rsidR="009232E9" w:rsidRPr="009232E9" w:rsidRDefault="009232E9" w:rsidP="009232E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4140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FE48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471961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D551" w14:textId="77777777" w:rsidR="009232E9" w:rsidRPr="009232E9" w:rsidRDefault="009232E9" w:rsidP="009232E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232E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485046</w:t>
            </w:r>
          </w:p>
        </w:tc>
      </w:tr>
    </w:tbl>
    <w:p w14:paraId="155D085C" w14:textId="77777777" w:rsidR="009232E9" w:rsidRDefault="009232E9" w:rsidP="007E0DD9">
      <w:pPr>
        <w:rPr>
          <w:lang w:val="es-CR"/>
        </w:rPr>
      </w:pPr>
    </w:p>
    <w:p w14:paraId="4F617CB8" w14:textId="77777777" w:rsidR="009232E9" w:rsidRDefault="009232E9" w:rsidP="007E0DD9">
      <w:pPr>
        <w:rPr>
          <w:lang w:val="es-CR"/>
        </w:rPr>
      </w:pPr>
    </w:p>
    <w:p w14:paraId="0A0A6209" w14:textId="77777777" w:rsidR="00396055" w:rsidRPr="007E0DD9" w:rsidRDefault="00396055" w:rsidP="007E0DD9">
      <w:pPr>
        <w:rPr>
          <w:lang w:val="es-CR"/>
        </w:rPr>
      </w:pPr>
    </w:p>
    <w:p w14:paraId="78272C0D" w14:textId="511A8050" w:rsidR="00B80297" w:rsidRDefault="00D7121E" w:rsidP="00B80297">
      <w:r>
        <w:rPr>
          <w:rFonts w:asciiTheme="minorHAnsi" w:hAnsiTheme="minorHAnsi" w:cstheme="minorHAnsi"/>
          <w:szCs w:val="28"/>
          <w:lang w:val="es-CR"/>
        </w:rPr>
        <w:t xml:space="preserve"> </w:t>
      </w:r>
    </w:p>
    <w:p w14:paraId="392E5460" w14:textId="77777777" w:rsidR="009232E9" w:rsidRDefault="009232E9" w:rsidP="004C7F0B">
      <w:pPr>
        <w:rPr>
          <w:rFonts w:asciiTheme="minorHAnsi" w:hAnsiTheme="minorHAnsi" w:cstheme="minorHAnsi"/>
          <w:szCs w:val="28"/>
          <w:lang w:val="es-CR"/>
        </w:rPr>
        <w:sectPr w:rsidR="009232E9" w:rsidSect="009232E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C770F07" w14:textId="4D778BBA" w:rsidR="00B80297" w:rsidRPr="00601AA7" w:rsidRDefault="00B80297" w:rsidP="004C7F0B">
      <w:pPr>
        <w:rPr>
          <w:rFonts w:asciiTheme="minorHAnsi" w:hAnsiTheme="minorHAnsi" w:cstheme="minorHAnsi"/>
          <w:szCs w:val="28"/>
          <w:lang w:val="es-CR"/>
        </w:rPr>
      </w:pPr>
      <w:r>
        <w:rPr>
          <w:noProof/>
          <w:lang w:val="es-CR" w:eastAsia="es-CR"/>
        </w:rPr>
        <w:lastRenderedPageBreak/>
        <mc:AlternateContent>
          <mc:Choice Requires="wps">
            <w:drawing>
              <wp:inline distT="0" distB="0" distL="0" distR="0" wp14:anchorId="23EEF10C" wp14:editId="20A20D36">
                <wp:extent cx="5572125" cy="2647950"/>
                <wp:effectExtent l="0" t="0" r="0" b="0"/>
                <wp:docPr id="2" name="AutoShape 2" descr="https://mv1.mediacionvirtual.ucr.ac.cr/pluginfile.php/1476491/question/questiontext/2388753/1/14172339/migracion%20neta%20tab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72125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CB3E1" id="AutoShape 2" o:spid="_x0000_s1026" alt="https://mv1.mediacionvirtual.ucr.ac.cr/pluginfile.php/1476491/question/questiontext/2388753/1/14172339/migracion%20neta%20tabla.jpg" style="width:438.75pt;height:2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80297" w:rsidRPr="0060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FE06" w14:textId="77777777" w:rsidR="00037021" w:rsidRDefault="00037021" w:rsidP="00E541E1">
      <w:r>
        <w:separator/>
      </w:r>
    </w:p>
  </w:endnote>
  <w:endnote w:type="continuationSeparator" w:id="0">
    <w:p w14:paraId="45444943" w14:textId="77777777" w:rsidR="00037021" w:rsidRDefault="00037021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FC11" w14:textId="77777777" w:rsidR="00037021" w:rsidRDefault="00037021" w:rsidP="00E541E1">
      <w:r>
        <w:separator/>
      </w:r>
    </w:p>
  </w:footnote>
  <w:footnote w:type="continuationSeparator" w:id="0">
    <w:p w14:paraId="2BF2AD5E" w14:textId="77777777" w:rsidR="00037021" w:rsidRDefault="00037021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33453">
    <w:abstractNumId w:val="3"/>
  </w:num>
  <w:num w:numId="2" w16cid:durableId="1805541224">
    <w:abstractNumId w:val="2"/>
  </w:num>
  <w:num w:numId="3" w16cid:durableId="2144694345">
    <w:abstractNumId w:val="1"/>
  </w:num>
  <w:num w:numId="4" w16cid:durableId="26936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2176E"/>
    <w:rsid w:val="00037021"/>
    <w:rsid w:val="00090E4C"/>
    <w:rsid w:val="000F274F"/>
    <w:rsid w:val="00111C9F"/>
    <w:rsid w:val="00164D3D"/>
    <w:rsid w:val="001654AA"/>
    <w:rsid w:val="00192863"/>
    <w:rsid w:val="001D6AA1"/>
    <w:rsid w:val="001E1379"/>
    <w:rsid w:val="001E40F0"/>
    <w:rsid w:val="002653A9"/>
    <w:rsid w:val="0027754F"/>
    <w:rsid w:val="00290C95"/>
    <w:rsid w:val="002D323E"/>
    <w:rsid w:val="003523FF"/>
    <w:rsid w:val="00353528"/>
    <w:rsid w:val="00384DE4"/>
    <w:rsid w:val="00396055"/>
    <w:rsid w:val="003E00D0"/>
    <w:rsid w:val="004C7F0B"/>
    <w:rsid w:val="004E4EE8"/>
    <w:rsid w:val="004E56DE"/>
    <w:rsid w:val="004F439B"/>
    <w:rsid w:val="005326E1"/>
    <w:rsid w:val="005329AE"/>
    <w:rsid w:val="005C56BB"/>
    <w:rsid w:val="005C688F"/>
    <w:rsid w:val="00601AA7"/>
    <w:rsid w:val="0063031E"/>
    <w:rsid w:val="0064225B"/>
    <w:rsid w:val="006422C7"/>
    <w:rsid w:val="00657D33"/>
    <w:rsid w:val="00670C65"/>
    <w:rsid w:val="006C0A8E"/>
    <w:rsid w:val="006D0EE8"/>
    <w:rsid w:val="006E5542"/>
    <w:rsid w:val="007566EC"/>
    <w:rsid w:val="00765317"/>
    <w:rsid w:val="007A1FA3"/>
    <w:rsid w:val="007E0DD9"/>
    <w:rsid w:val="007F7677"/>
    <w:rsid w:val="008B5FE2"/>
    <w:rsid w:val="008E2807"/>
    <w:rsid w:val="009232E9"/>
    <w:rsid w:val="00A21A73"/>
    <w:rsid w:val="00A24C80"/>
    <w:rsid w:val="00A4670E"/>
    <w:rsid w:val="00A64F46"/>
    <w:rsid w:val="00AB6B98"/>
    <w:rsid w:val="00B11FA8"/>
    <w:rsid w:val="00B53185"/>
    <w:rsid w:val="00B64D35"/>
    <w:rsid w:val="00B707C5"/>
    <w:rsid w:val="00B80297"/>
    <w:rsid w:val="00BC29C9"/>
    <w:rsid w:val="00C71949"/>
    <w:rsid w:val="00C90281"/>
    <w:rsid w:val="00CE6F37"/>
    <w:rsid w:val="00D10AF8"/>
    <w:rsid w:val="00D7121E"/>
    <w:rsid w:val="00D92E56"/>
    <w:rsid w:val="00DC6539"/>
    <w:rsid w:val="00DD3E67"/>
    <w:rsid w:val="00E11D8C"/>
    <w:rsid w:val="00E14D76"/>
    <w:rsid w:val="00E541E1"/>
    <w:rsid w:val="00EB3B0F"/>
    <w:rsid w:val="00EB4C3A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126</TotalTime>
  <Pages>4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4</cp:revision>
  <dcterms:created xsi:type="dcterms:W3CDTF">2023-06-13T18:47:00Z</dcterms:created>
  <dcterms:modified xsi:type="dcterms:W3CDTF">2023-06-14T02:16:00Z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