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0D5644A3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1F79C7">
        <w:rPr>
          <w:lang w:val="es-CR"/>
        </w:rPr>
        <w:t>9</w:t>
      </w:r>
    </w:p>
    <w:p w14:paraId="0D75DE27" w14:textId="2694B6D8" w:rsidR="007C795F" w:rsidRDefault="00B84D93" w:rsidP="00B84D93">
      <w:pPr>
        <w:pStyle w:val="X3010"/>
        <w:rPr>
          <w:lang w:val="es-CR"/>
        </w:rPr>
      </w:pPr>
      <w:r>
        <w:rPr>
          <w:lang w:val="es-CR"/>
        </w:rPr>
        <w:t xml:space="preserve">Primera parte: </w:t>
      </w:r>
      <w:r w:rsidR="001F79C7">
        <w:rPr>
          <w:lang w:val="es-CR"/>
        </w:rPr>
        <w:t>FECUNDIDAD</w:t>
      </w:r>
    </w:p>
    <w:p w14:paraId="3C02F88C" w14:textId="0A3CB96A" w:rsidR="007C795F" w:rsidRDefault="007C795F" w:rsidP="00FD14EC">
      <w:pPr>
        <w:rPr>
          <w:lang w:val="es-CR"/>
        </w:rPr>
      </w:pPr>
    </w:p>
    <w:p w14:paraId="7CBF2E60" w14:textId="77777777" w:rsidR="00147E5C" w:rsidRDefault="001F79C7" w:rsidP="00147E5C">
      <w:pPr>
        <w:rPr>
          <w:lang w:val="es-CR"/>
        </w:rPr>
      </w:pPr>
      <w:r>
        <w:rPr>
          <w:lang w:val="es-CR"/>
        </w:rPr>
        <w:t>1. Utilizando la siguiente información, calcule la tasa global de fecundidad, la tasa neta de reproducción y la edad media de la maternidad</w:t>
      </w:r>
      <w:r w:rsidR="006110E4">
        <w:rPr>
          <w:lang w:val="es-CR"/>
        </w:rPr>
        <w:t xml:space="preserve"> de la cohorte</w:t>
      </w:r>
      <w:r>
        <w:rPr>
          <w:lang w:val="es-CR"/>
        </w:rPr>
        <w:t>.</w:t>
      </w:r>
    </w:p>
    <w:p w14:paraId="1D6CA092" w14:textId="77777777" w:rsidR="008C5AD2" w:rsidRDefault="008C5AD2" w:rsidP="00147E5C">
      <w:pPr>
        <w:rPr>
          <w:lang w:val="es-CR"/>
        </w:rPr>
      </w:pPr>
    </w:p>
    <w:tbl>
      <w:tblPr>
        <w:tblW w:w="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20"/>
        <w:gridCol w:w="1660"/>
      </w:tblGrid>
      <w:tr w:rsidR="008C5AD2" w:rsidRPr="008C5AD2" w14:paraId="0ECE06B5" w14:textId="77777777" w:rsidTr="008C5AD2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EFC9" w14:textId="77777777" w:rsidR="008C5AD2" w:rsidRPr="008C5AD2" w:rsidRDefault="008C5AD2" w:rsidP="008C5A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Edad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D54D" w14:textId="77777777" w:rsidR="008C5AD2" w:rsidRPr="008C5AD2" w:rsidRDefault="008C5AD2" w:rsidP="008C5A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nfx</w:t>
            </w:r>
            <w:proofErr w:type="spellEnd"/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2019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B85F" w14:textId="77777777" w:rsidR="008C5AD2" w:rsidRPr="008C5AD2" w:rsidRDefault="008C5AD2" w:rsidP="008C5A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nLx</w:t>
            </w:r>
            <w:proofErr w:type="spellEnd"/>
          </w:p>
        </w:tc>
      </w:tr>
      <w:tr w:rsidR="008C5AD2" w:rsidRPr="008C5AD2" w14:paraId="63CB8719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FA57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15 - 19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9202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0.0409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0541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494553</w:t>
            </w:r>
          </w:p>
        </w:tc>
      </w:tr>
      <w:tr w:rsidR="008C5AD2" w:rsidRPr="008C5AD2" w14:paraId="2FE35752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A6EC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20 - 24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613C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0.0814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08CB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493652</w:t>
            </w:r>
          </w:p>
        </w:tc>
      </w:tr>
      <w:tr w:rsidR="008C5AD2" w:rsidRPr="008C5AD2" w14:paraId="19D878B1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BD21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25 - 29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AC0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0.0793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D079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492528</w:t>
            </w:r>
          </w:p>
        </w:tc>
      </w:tr>
      <w:tr w:rsidR="008C5AD2" w:rsidRPr="008C5AD2" w14:paraId="3FA6FD3A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E3C3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30 - 34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71ED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0.0618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72E2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491253</w:t>
            </w:r>
          </w:p>
        </w:tc>
      </w:tr>
      <w:tr w:rsidR="008C5AD2" w:rsidRPr="008C5AD2" w14:paraId="7532C0A4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6B99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35 - 39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71AC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0.0364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A9F4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489485</w:t>
            </w:r>
          </w:p>
        </w:tc>
      </w:tr>
      <w:tr w:rsidR="008C5AD2" w:rsidRPr="008C5AD2" w14:paraId="54C39C0E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4CF6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40 - 44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5D19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0.0097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58DC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486962</w:t>
            </w:r>
          </w:p>
        </w:tc>
      </w:tr>
      <w:tr w:rsidR="008C5AD2" w:rsidRPr="008C5AD2" w14:paraId="30FB2CAF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69E66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45 -49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79CAE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0.0004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268CD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483353</w:t>
            </w:r>
          </w:p>
        </w:tc>
      </w:tr>
    </w:tbl>
    <w:p w14:paraId="6F75129C" w14:textId="77777777" w:rsidR="00147E5C" w:rsidRDefault="00147E5C" w:rsidP="00147E5C">
      <w:pPr>
        <w:rPr>
          <w:lang w:val="es-CR"/>
        </w:rPr>
      </w:pPr>
    </w:p>
    <w:p w14:paraId="7692CD85" w14:textId="4D632451" w:rsidR="00597E2C" w:rsidRDefault="00147E5C" w:rsidP="00147E5C">
      <w:pPr>
        <w:rPr>
          <w:lang w:val="es-CR"/>
        </w:rPr>
      </w:pPr>
      <w:r>
        <w:rPr>
          <w:lang w:val="es-CR"/>
        </w:rPr>
        <w:t xml:space="preserve"> </w:t>
      </w:r>
    </w:p>
    <w:p w14:paraId="1ED4A234" w14:textId="6B4762FD" w:rsidR="006E147E" w:rsidRDefault="001F79C7" w:rsidP="008C5AD2">
      <w:pPr>
        <w:rPr>
          <w:lang w:val="es-CR"/>
        </w:rPr>
      </w:pPr>
      <w:r>
        <w:rPr>
          <w:lang w:val="es-CR"/>
        </w:rPr>
        <w:t>2. Calcule el peso relativo de las tasas específicas de fecundidad para los años</w:t>
      </w:r>
      <w:r w:rsidR="00147E5C">
        <w:rPr>
          <w:lang w:val="es-CR"/>
        </w:rPr>
        <w:t xml:space="preserve"> incluidos en el cuadro</w:t>
      </w:r>
      <w:r>
        <w:rPr>
          <w:lang w:val="es-CR"/>
        </w:rPr>
        <w:t xml:space="preserve">. </w:t>
      </w:r>
      <w:r w:rsidR="006E147E">
        <w:rPr>
          <w:lang w:val="es-CR"/>
        </w:rPr>
        <w:t>Grafique las tasas especificas de fecundidad y el peso relativo de las tasas específicas.</w:t>
      </w:r>
    </w:p>
    <w:p w14:paraId="1550B9B4" w14:textId="77777777" w:rsidR="008C5AD2" w:rsidRDefault="008C5AD2" w:rsidP="008C5AD2">
      <w:pPr>
        <w:rPr>
          <w:lang w:val="es-CR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C5AD2" w:rsidRPr="008C5AD2" w14:paraId="28B0579A" w14:textId="77777777" w:rsidTr="008C5AD2">
        <w:trPr>
          <w:trHeight w:val="6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4046" w14:textId="77777777" w:rsidR="008C5AD2" w:rsidRPr="008C5AD2" w:rsidRDefault="008C5AD2" w:rsidP="008C5A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Edad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793A" w14:textId="77777777" w:rsidR="008C5AD2" w:rsidRPr="008C5AD2" w:rsidRDefault="008C5AD2" w:rsidP="008C5A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Año</w:t>
            </w:r>
          </w:p>
        </w:tc>
      </w:tr>
      <w:tr w:rsidR="008C5AD2" w:rsidRPr="008C5AD2" w14:paraId="377EDE67" w14:textId="77777777" w:rsidTr="008C5AD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64E6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76A3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360F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2021</w:t>
            </w:r>
          </w:p>
        </w:tc>
      </w:tr>
      <w:tr w:rsidR="008C5AD2" w:rsidRPr="008C5AD2" w14:paraId="700A2EEE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E020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15 - 19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E2C7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93C8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0.0266</w:t>
            </w:r>
          </w:p>
        </w:tc>
      </w:tr>
      <w:tr w:rsidR="008C5AD2" w:rsidRPr="008C5AD2" w14:paraId="54DF233E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410B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20 - 24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2214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465D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0.0637</w:t>
            </w:r>
          </w:p>
        </w:tc>
      </w:tr>
      <w:tr w:rsidR="008C5AD2" w:rsidRPr="008C5AD2" w14:paraId="730D43F4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E9FA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25 - 29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D73D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1A93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0.0704</w:t>
            </w:r>
          </w:p>
        </w:tc>
      </w:tr>
      <w:tr w:rsidR="008C5AD2" w:rsidRPr="008C5AD2" w14:paraId="55D46AF8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DD94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30 - 34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4D01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2230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0.0571</w:t>
            </w:r>
          </w:p>
        </w:tc>
      </w:tr>
      <w:tr w:rsidR="008C5AD2" w:rsidRPr="008C5AD2" w14:paraId="139A7EB6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9CA3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35 - 39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EC50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7D66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0.0337</w:t>
            </w:r>
          </w:p>
        </w:tc>
      </w:tr>
      <w:tr w:rsidR="008C5AD2" w:rsidRPr="008C5AD2" w14:paraId="285596B7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B8A0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40 - 44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A7EB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BB63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0.0091</w:t>
            </w:r>
          </w:p>
        </w:tc>
      </w:tr>
      <w:tr w:rsidR="008C5AD2" w:rsidRPr="008C5AD2" w14:paraId="4607DAE6" w14:textId="77777777" w:rsidTr="008C5A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3A479" w14:textId="77777777" w:rsidR="008C5AD2" w:rsidRPr="008C5AD2" w:rsidRDefault="008C5AD2" w:rsidP="008C5AD2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45 -49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9A66D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26FCD" w14:textId="77777777" w:rsidR="008C5AD2" w:rsidRPr="008C5AD2" w:rsidRDefault="008C5AD2" w:rsidP="008C5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8C5A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0.0005</w:t>
            </w:r>
          </w:p>
        </w:tc>
      </w:tr>
    </w:tbl>
    <w:p w14:paraId="37C27712" w14:textId="77777777" w:rsidR="008C5AD2" w:rsidRDefault="008C5AD2" w:rsidP="008C5AD2">
      <w:pPr>
        <w:rPr>
          <w:lang w:val="es-CR"/>
        </w:rPr>
      </w:pPr>
    </w:p>
    <w:p w14:paraId="66995DC3" w14:textId="77777777" w:rsidR="001F79C7" w:rsidRDefault="001F79C7" w:rsidP="00FD14EC">
      <w:pPr>
        <w:rPr>
          <w:lang w:val="es-CR"/>
        </w:rPr>
      </w:pPr>
    </w:p>
    <w:p w14:paraId="78443D88" w14:textId="77777777" w:rsidR="001F79C7" w:rsidRDefault="001F79C7" w:rsidP="00FD14EC">
      <w:pPr>
        <w:rPr>
          <w:lang w:val="es-CR"/>
        </w:rPr>
      </w:pPr>
      <w:r>
        <w:rPr>
          <w:lang w:val="es-CR"/>
        </w:rPr>
        <w:lastRenderedPageBreak/>
        <w:t>3. Utilizando la información calculada en la pregunta 1 calcule la tasa intrínseca de crecimiento.</w:t>
      </w:r>
    </w:p>
    <w:p w14:paraId="724F0023" w14:textId="77777777" w:rsidR="006110E4" w:rsidRDefault="006110E4" w:rsidP="00FD14EC">
      <w:pPr>
        <w:rPr>
          <w:lang w:val="es-CR"/>
        </w:rPr>
      </w:pPr>
    </w:p>
    <w:p w14:paraId="3BDA1955" w14:textId="77777777" w:rsidR="001F79C7" w:rsidRDefault="001F79C7" w:rsidP="00FD14EC">
      <w:pPr>
        <w:rPr>
          <w:lang w:val="es-CR"/>
        </w:rPr>
      </w:pPr>
    </w:p>
    <w:p w14:paraId="15F6B3F0" w14:textId="3CFD7272" w:rsidR="00597E2C" w:rsidRDefault="00597E2C" w:rsidP="00597E2C">
      <w:pPr>
        <w:spacing w:after="200" w:line="276" w:lineRule="auto"/>
      </w:pPr>
      <w:r>
        <w:rPr>
          <w:lang w:val="es-CR"/>
        </w:rPr>
        <w:t xml:space="preserve">4. </w:t>
      </w:r>
      <w:r>
        <w:t>Con la siguiente información calcule la probabilidad de que una mujer pase de tener 2 a tener 3 hijos y la probabilidad de que llegue a tener 3 hijos.</w:t>
      </w:r>
    </w:p>
    <w:p w14:paraId="3461C752" w14:textId="77777777" w:rsidR="00597E2C" w:rsidRDefault="00597E2C" w:rsidP="00597E2C">
      <w:pPr>
        <w:spacing w:after="200" w:line="276" w:lineRule="auto"/>
      </w:pPr>
    </w:p>
    <w:tbl>
      <w:tblPr>
        <w:tblW w:w="64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660"/>
      </w:tblGrid>
      <w:tr w:rsidR="00597E2C" w:rsidRPr="00E636C2" w14:paraId="4FBCD860" w14:textId="77777777" w:rsidTr="00D00ADA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8530E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Número de hijos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717C0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Número de mujeres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0E85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E234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AF38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597E2C" w:rsidRPr="00E636C2" w14:paraId="286CB4AA" w14:textId="77777777" w:rsidTr="00D00ADA">
        <w:trPr>
          <w:trHeight w:val="402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BD55" w14:textId="77777777" w:rsidR="00597E2C" w:rsidRPr="00E636C2" w:rsidRDefault="00597E2C" w:rsidP="00D00AD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3348" w14:textId="77777777" w:rsidR="00597E2C" w:rsidRPr="00E636C2" w:rsidRDefault="00597E2C" w:rsidP="00D00AD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31694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1CFC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C27E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388A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597E2C" w:rsidRPr="00E636C2" w14:paraId="69852F61" w14:textId="77777777" w:rsidTr="00D00ADA">
        <w:trPr>
          <w:trHeight w:val="402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AFE0" w14:textId="77777777" w:rsidR="00597E2C" w:rsidRPr="00E636C2" w:rsidRDefault="00597E2C" w:rsidP="00D00AD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2792" w14:textId="77777777" w:rsidR="00597E2C" w:rsidRPr="00E636C2" w:rsidRDefault="00597E2C" w:rsidP="00D00AD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28298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0E58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F4A6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645E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597E2C" w:rsidRPr="00E636C2" w14:paraId="783AD18C" w14:textId="77777777" w:rsidTr="00D00ADA">
        <w:trPr>
          <w:trHeight w:val="402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626" w14:textId="77777777" w:rsidR="00597E2C" w:rsidRPr="00E636C2" w:rsidRDefault="00597E2C" w:rsidP="00D00AD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F796" w14:textId="77777777" w:rsidR="00597E2C" w:rsidRPr="00E636C2" w:rsidRDefault="00597E2C" w:rsidP="00D00AD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26466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0FC8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40C5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D2F5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597E2C" w:rsidRPr="00E636C2" w14:paraId="7CCE82EC" w14:textId="77777777" w:rsidTr="00D00ADA">
        <w:trPr>
          <w:trHeight w:val="402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F22E" w14:textId="77777777" w:rsidR="00597E2C" w:rsidRPr="00E636C2" w:rsidRDefault="00597E2C" w:rsidP="00D00AD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8E2D" w14:textId="77777777" w:rsidR="00597E2C" w:rsidRPr="00E636C2" w:rsidRDefault="00597E2C" w:rsidP="00D00AD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24385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286C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6312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66FA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597E2C" w:rsidRPr="00E636C2" w14:paraId="64F2FBC8" w14:textId="77777777" w:rsidTr="00D00ADA">
        <w:trPr>
          <w:trHeight w:val="402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8C8D" w14:textId="77777777" w:rsidR="00597E2C" w:rsidRPr="00E636C2" w:rsidRDefault="00597E2C" w:rsidP="00D00AD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B798" w14:textId="77777777" w:rsidR="00597E2C" w:rsidRPr="00E636C2" w:rsidRDefault="00597E2C" w:rsidP="00D00AD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22026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08CE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7E5D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9C1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597E2C" w:rsidRPr="00E636C2" w14:paraId="7C82A9D1" w14:textId="77777777" w:rsidTr="00D00ADA">
        <w:trPr>
          <w:trHeight w:val="402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0A1C" w14:textId="77777777" w:rsidR="00597E2C" w:rsidRPr="00E636C2" w:rsidRDefault="00597E2C" w:rsidP="00D00AD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C7F0" w14:textId="77777777" w:rsidR="00597E2C" w:rsidRPr="00E636C2" w:rsidRDefault="00597E2C" w:rsidP="00D00AD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19646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0E05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8266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5FD0" w14:textId="77777777" w:rsidR="00597E2C" w:rsidRPr="00E636C2" w:rsidRDefault="00597E2C" w:rsidP="00D00ADA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E636C2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</w:tbl>
    <w:p w14:paraId="3BB9AF7C" w14:textId="77777777" w:rsidR="00597E2C" w:rsidRDefault="00597E2C" w:rsidP="00597E2C">
      <w:pPr>
        <w:spacing w:after="200" w:line="276" w:lineRule="auto"/>
      </w:pPr>
    </w:p>
    <w:p w14:paraId="52A50BE2" w14:textId="5D8E0BED" w:rsidR="001F79C7" w:rsidRDefault="001F79C7" w:rsidP="00FD14EC">
      <w:pPr>
        <w:rPr>
          <w:lang w:val="es-CR"/>
        </w:rPr>
      </w:pPr>
    </w:p>
    <w:sectPr w:rsidR="001F79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53D6" w14:textId="77777777" w:rsidR="0001535E" w:rsidRDefault="0001535E" w:rsidP="00E541E1">
      <w:r>
        <w:separator/>
      </w:r>
    </w:p>
  </w:endnote>
  <w:endnote w:type="continuationSeparator" w:id="0">
    <w:p w14:paraId="0FC5A45E" w14:textId="77777777" w:rsidR="0001535E" w:rsidRDefault="0001535E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57F4" w14:textId="77777777" w:rsidR="0001535E" w:rsidRDefault="0001535E" w:rsidP="00E541E1">
      <w:r>
        <w:separator/>
      </w:r>
    </w:p>
  </w:footnote>
  <w:footnote w:type="continuationSeparator" w:id="0">
    <w:p w14:paraId="1A399C6E" w14:textId="77777777" w:rsidR="0001535E" w:rsidRDefault="0001535E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3BDE" w14:textId="77777777" w:rsidR="00E541E1" w:rsidRDefault="00E541E1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5722AF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59C2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8305F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78019">
    <w:abstractNumId w:val="5"/>
  </w:num>
  <w:num w:numId="2" w16cid:durableId="1741173804">
    <w:abstractNumId w:val="3"/>
  </w:num>
  <w:num w:numId="3" w16cid:durableId="1895963491">
    <w:abstractNumId w:val="1"/>
  </w:num>
  <w:num w:numId="4" w16cid:durableId="1560901962">
    <w:abstractNumId w:val="0"/>
  </w:num>
  <w:num w:numId="5" w16cid:durableId="1317538175">
    <w:abstractNumId w:val="2"/>
  </w:num>
  <w:num w:numId="6" w16cid:durableId="180243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5B"/>
    <w:rsid w:val="0001535E"/>
    <w:rsid w:val="00063103"/>
    <w:rsid w:val="00064AE2"/>
    <w:rsid w:val="00090E4C"/>
    <w:rsid w:val="000914B3"/>
    <w:rsid w:val="000A0918"/>
    <w:rsid w:val="000D2AAF"/>
    <w:rsid w:val="000F274F"/>
    <w:rsid w:val="000F59EB"/>
    <w:rsid w:val="00111C9F"/>
    <w:rsid w:val="00147E5C"/>
    <w:rsid w:val="001525B2"/>
    <w:rsid w:val="00164D3D"/>
    <w:rsid w:val="001654AA"/>
    <w:rsid w:val="00192863"/>
    <w:rsid w:val="001D6AA1"/>
    <w:rsid w:val="001E40F0"/>
    <w:rsid w:val="001F79C7"/>
    <w:rsid w:val="002239B7"/>
    <w:rsid w:val="00244C7C"/>
    <w:rsid w:val="002653A9"/>
    <w:rsid w:val="0027754F"/>
    <w:rsid w:val="00290C95"/>
    <w:rsid w:val="002D323E"/>
    <w:rsid w:val="003523FF"/>
    <w:rsid w:val="00353528"/>
    <w:rsid w:val="00384DE4"/>
    <w:rsid w:val="003E00D0"/>
    <w:rsid w:val="003E3A5A"/>
    <w:rsid w:val="004C7F0B"/>
    <w:rsid w:val="004E4EE8"/>
    <w:rsid w:val="004E56DE"/>
    <w:rsid w:val="004F439B"/>
    <w:rsid w:val="005329AE"/>
    <w:rsid w:val="00597E2C"/>
    <w:rsid w:val="005C56BB"/>
    <w:rsid w:val="005C688F"/>
    <w:rsid w:val="006110E4"/>
    <w:rsid w:val="0063031E"/>
    <w:rsid w:val="0064225B"/>
    <w:rsid w:val="006422C7"/>
    <w:rsid w:val="00657D33"/>
    <w:rsid w:val="00670C65"/>
    <w:rsid w:val="006C0A8E"/>
    <w:rsid w:val="006D0EE8"/>
    <w:rsid w:val="006E147E"/>
    <w:rsid w:val="006E5542"/>
    <w:rsid w:val="007566EC"/>
    <w:rsid w:val="007A1FA3"/>
    <w:rsid w:val="007C795F"/>
    <w:rsid w:val="007F7677"/>
    <w:rsid w:val="00805F45"/>
    <w:rsid w:val="008904C8"/>
    <w:rsid w:val="008B5FE2"/>
    <w:rsid w:val="008C5AD2"/>
    <w:rsid w:val="008E2807"/>
    <w:rsid w:val="008F7F6F"/>
    <w:rsid w:val="00933565"/>
    <w:rsid w:val="009803CC"/>
    <w:rsid w:val="009B4C66"/>
    <w:rsid w:val="009E1FB7"/>
    <w:rsid w:val="00A21A73"/>
    <w:rsid w:val="00A24C80"/>
    <w:rsid w:val="00A4670E"/>
    <w:rsid w:val="00A64F46"/>
    <w:rsid w:val="00AB6B98"/>
    <w:rsid w:val="00B11FA8"/>
    <w:rsid w:val="00B64D35"/>
    <w:rsid w:val="00B707C5"/>
    <w:rsid w:val="00B84D93"/>
    <w:rsid w:val="00C71949"/>
    <w:rsid w:val="00C90281"/>
    <w:rsid w:val="00D10AF8"/>
    <w:rsid w:val="00DA7BC4"/>
    <w:rsid w:val="00DC6539"/>
    <w:rsid w:val="00DD3E67"/>
    <w:rsid w:val="00E00C03"/>
    <w:rsid w:val="00E03608"/>
    <w:rsid w:val="00E11D8C"/>
    <w:rsid w:val="00E14D76"/>
    <w:rsid w:val="00E23515"/>
    <w:rsid w:val="00E541E1"/>
    <w:rsid w:val="00EB3B0F"/>
    <w:rsid w:val="00EC4D07"/>
    <w:rsid w:val="00F72258"/>
    <w:rsid w:val="00F87872"/>
    <w:rsid w:val="00FB06FF"/>
    <w:rsid w:val="00FD14EC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eGrid">
    <w:name w:val="Table Grid"/>
    <w:basedOn w:val="Table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733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7</cp:revision>
  <dcterms:created xsi:type="dcterms:W3CDTF">2023-06-06T22:35:00Z</dcterms:created>
  <dcterms:modified xsi:type="dcterms:W3CDTF">2023-06-07T11:38:00Z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