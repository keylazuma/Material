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69F7879F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</w:t>
      </w:r>
      <w:r w:rsidR="00787E12">
        <w:rPr>
          <w:lang w:val="es-CR"/>
        </w:rPr>
        <w:t>1</w:t>
      </w:r>
      <w:r w:rsidR="005326E1">
        <w:rPr>
          <w:lang w:val="es-CR"/>
        </w:rPr>
        <w:t xml:space="preserve"> </w:t>
      </w:r>
      <w:r w:rsidR="00787E12">
        <w:rPr>
          <w:lang w:val="es-CR"/>
        </w:rPr>
        <w:t>Proyecciones</w:t>
      </w:r>
    </w:p>
    <w:p w14:paraId="295CF6DF" w14:textId="77777777" w:rsidR="007E0DD9" w:rsidRDefault="007E0DD9" w:rsidP="007E0DD9">
      <w:pPr>
        <w:rPr>
          <w:lang w:val="es-CR"/>
        </w:rPr>
      </w:pPr>
    </w:p>
    <w:p w14:paraId="68CE8616" w14:textId="5FA88F5A" w:rsidR="00787E12" w:rsidRDefault="00744F49" w:rsidP="007E0DD9">
      <w:pPr>
        <w:rPr>
          <w:lang w:val="es-CR"/>
        </w:rPr>
      </w:pPr>
      <w:r>
        <w:rPr>
          <w:lang w:val="es-CR"/>
        </w:rPr>
        <w:t>1. Utilizando la tasa de crecimiento intercensal del periodo 2000 al 2011, estime la población al 2016 y al 2021. Compare la estimación con las proyecciones de población. (Ver el cuadro con fechas y resultados de los censos y obtener la población del 2016 y 2021 de la página del CCP).</w:t>
      </w:r>
    </w:p>
    <w:p w14:paraId="23C00217" w14:textId="77777777" w:rsidR="00923A7A" w:rsidRDefault="00923A7A" w:rsidP="007E0DD9">
      <w:pPr>
        <w:rPr>
          <w:lang w:val="es-CR"/>
        </w:rPr>
      </w:pPr>
    </w:p>
    <w:p w14:paraId="2A50172F" w14:textId="77777777" w:rsidR="00923A7A" w:rsidRDefault="00923A7A" w:rsidP="007E0DD9">
      <w:pPr>
        <w:rPr>
          <w:lang w:val="es-CR"/>
        </w:rPr>
      </w:pPr>
    </w:p>
    <w:p w14:paraId="02B79D79" w14:textId="6A12FD54" w:rsidR="00744F49" w:rsidRDefault="009302CB" w:rsidP="007E0DD9">
      <w:pPr>
        <w:rPr>
          <w:lang w:val="es-CR"/>
        </w:rPr>
      </w:pPr>
      <w:r w:rsidRPr="009302CB">
        <w:rPr>
          <w:position w:val="-28"/>
          <w:lang w:val="es-CR"/>
        </w:rPr>
        <w:object w:dxaOrig="5200" w:dyaOrig="1100" w14:anchorId="2BA255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0.25pt;height:54.75pt" o:ole="">
            <v:imagedata r:id="rId7" o:title=""/>
          </v:shape>
          <o:OLEObject Type="Embed" ProgID="Equation.DSMT4" ShapeID="_x0000_i1027" DrawAspect="Content" ObjectID="_1749880292" r:id="rId8"/>
        </w:object>
      </w:r>
      <w:r>
        <w:rPr>
          <w:lang w:val="es-CR"/>
        </w:rPr>
        <w:t xml:space="preserve"> </w:t>
      </w:r>
    </w:p>
    <w:p w14:paraId="4C8F93E0" w14:textId="77777777" w:rsidR="009302CB" w:rsidRDefault="009302CB" w:rsidP="007E0DD9">
      <w:pPr>
        <w:rPr>
          <w:lang w:val="es-CR"/>
        </w:rPr>
      </w:pPr>
    </w:p>
    <w:bookmarkStart w:id="0" w:name="_Hlk139128571"/>
    <w:p w14:paraId="2723E484" w14:textId="5243D994" w:rsidR="009302CB" w:rsidRDefault="009302CB" w:rsidP="007E0DD9">
      <w:pPr>
        <w:rPr>
          <w:lang w:val="es-CR"/>
        </w:rPr>
      </w:pPr>
      <w:r w:rsidRPr="009302CB">
        <w:rPr>
          <w:position w:val="-16"/>
          <w:lang w:val="es-CR"/>
        </w:rPr>
        <w:object w:dxaOrig="6160" w:dyaOrig="460" w14:anchorId="24BA83E2">
          <v:shape id="_x0000_i1030" type="#_x0000_t75" style="width:308.25pt;height:23.25pt" o:ole="">
            <v:imagedata r:id="rId9" o:title=""/>
          </v:shape>
          <o:OLEObject Type="Embed" ProgID="Equation.DSMT4" ShapeID="_x0000_i1030" DrawAspect="Content" ObjectID="_1749880293" r:id="rId10"/>
        </w:object>
      </w:r>
      <w:bookmarkEnd w:id="0"/>
      <w:r>
        <w:rPr>
          <w:lang w:val="es-CR"/>
        </w:rPr>
        <w:t xml:space="preserve"> </w:t>
      </w:r>
    </w:p>
    <w:p w14:paraId="408FCA67" w14:textId="77777777" w:rsidR="009302CB" w:rsidRDefault="009302CB" w:rsidP="007E0DD9">
      <w:pPr>
        <w:rPr>
          <w:lang w:val="es-CR"/>
        </w:rPr>
      </w:pPr>
    </w:p>
    <w:p w14:paraId="5E6C49B4" w14:textId="35A1FF9B" w:rsidR="00744F49" w:rsidRDefault="009302CB" w:rsidP="007E0DD9">
      <w:pPr>
        <w:rPr>
          <w:lang w:val="es-CR"/>
        </w:rPr>
      </w:pPr>
      <w:r w:rsidRPr="009302CB">
        <w:rPr>
          <w:position w:val="-16"/>
          <w:lang w:val="es-CR"/>
        </w:rPr>
        <w:object w:dxaOrig="6060" w:dyaOrig="460" w14:anchorId="3E502122">
          <v:shape id="_x0000_i1033" type="#_x0000_t75" style="width:303pt;height:23.25pt" o:ole="">
            <v:imagedata r:id="rId11" o:title=""/>
          </v:shape>
          <o:OLEObject Type="Embed" ProgID="Equation.DSMT4" ShapeID="_x0000_i1033" DrawAspect="Content" ObjectID="_1749880294" r:id="rId12"/>
        </w:object>
      </w:r>
    </w:p>
    <w:p w14:paraId="486C008C" w14:textId="77777777" w:rsidR="009302CB" w:rsidRDefault="009302CB" w:rsidP="007E0DD9">
      <w:pPr>
        <w:rPr>
          <w:lang w:val="es-CR"/>
        </w:rPr>
      </w:pPr>
    </w:p>
    <w:p w14:paraId="13067C1A" w14:textId="1941FFEF" w:rsidR="009302CB" w:rsidRDefault="009302CB" w:rsidP="007E0DD9">
      <w:pPr>
        <w:rPr>
          <w:lang w:val="es-CR"/>
        </w:rPr>
      </w:pPr>
      <w:r w:rsidRPr="009302CB">
        <w:rPr>
          <w:position w:val="-12"/>
          <w:lang w:val="es-CR"/>
        </w:rPr>
        <w:object w:dxaOrig="2940" w:dyaOrig="380" w14:anchorId="1360CACC">
          <v:shape id="_x0000_i1036" type="#_x0000_t75" style="width:147pt;height:18.75pt" o:ole="">
            <v:imagedata r:id="rId13" o:title=""/>
          </v:shape>
          <o:OLEObject Type="Embed" ProgID="Equation.DSMT4" ShapeID="_x0000_i1036" DrawAspect="Content" ObjectID="_1749880295" r:id="rId14"/>
        </w:object>
      </w:r>
      <w:r>
        <w:rPr>
          <w:lang w:val="es-CR"/>
        </w:rPr>
        <w:t xml:space="preserve"> </w:t>
      </w:r>
    </w:p>
    <w:p w14:paraId="01B4807F" w14:textId="77777777" w:rsidR="009302CB" w:rsidRDefault="009302CB" w:rsidP="007E0DD9">
      <w:pPr>
        <w:rPr>
          <w:lang w:val="es-CR"/>
        </w:rPr>
      </w:pPr>
    </w:p>
    <w:p w14:paraId="465D93EC" w14:textId="72D41DFA" w:rsidR="009302CB" w:rsidRDefault="005D5203" w:rsidP="007E0DD9">
      <w:pPr>
        <w:rPr>
          <w:lang w:val="es-CR"/>
        </w:rPr>
      </w:pPr>
      <w:r w:rsidRPr="009302CB">
        <w:rPr>
          <w:position w:val="-26"/>
          <w:lang w:val="es-CR"/>
        </w:rPr>
        <w:object w:dxaOrig="4400" w:dyaOrig="700" w14:anchorId="45FE24CE">
          <v:shape id="_x0000_i1041" type="#_x0000_t75" style="width:219.75pt;height:35.25pt" o:ole="">
            <v:imagedata r:id="rId15" o:title=""/>
          </v:shape>
          <o:OLEObject Type="Embed" ProgID="Equation.DSMT4" ShapeID="_x0000_i1041" DrawAspect="Content" ObjectID="_1749880296" r:id="rId16"/>
        </w:object>
      </w:r>
      <w:r w:rsidR="009302CB">
        <w:rPr>
          <w:lang w:val="es-CR"/>
        </w:rPr>
        <w:t xml:space="preserve"> </w:t>
      </w:r>
    </w:p>
    <w:p w14:paraId="4968C2AD" w14:textId="0000E201" w:rsidR="009302CB" w:rsidRDefault="005D5203" w:rsidP="007E0DD9">
      <w:pPr>
        <w:rPr>
          <w:lang w:val="es-CR"/>
        </w:rPr>
      </w:pPr>
      <w:r w:rsidRPr="009302CB">
        <w:rPr>
          <w:position w:val="-26"/>
          <w:lang w:val="es-CR"/>
        </w:rPr>
        <w:object w:dxaOrig="4340" w:dyaOrig="700" w14:anchorId="554701BA">
          <v:shape id="_x0000_i1044" type="#_x0000_t75" style="width:216.75pt;height:35.25pt" o:ole="">
            <v:imagedata r:id="rId17" o:title=""/>
          </v:shape>
          <o:OLEObject Type="Embed" ProgID="Equation.DSMT4" ShapeID="_x0000_i1044" DrawAspect="Content" ObjectID="_1749880297" r:id="rId18"/>
        </w:object>
      </w:r>
    </w:p>
    <w:p w14:paraId="3A8F99AD" w14:textId="77777777" w:rsidR="005D5203" w:rsidRDefault="005D5203" w:rsidP="007E0DD9">
      <w:pPr>
        <w:rPr>
          <w:lang w:val="es-CR"/>
        </w:rPr>
      </w:pPr>
    </w:p>
    <w:p w14:paraId="5A4EE23F" w14:textId="00420D64" w:rsidR="005D5203" w:rsidRDefault="005D5203" w:rsidP="007E0DD9">
      <w:pPr>
        <w:rPr>
          <w:lang w:val="es-CR"/>
        </w:rPr>
      </w:pPr>
      <w:r w:rsidRPr="005D5203">
        <w:rPr>
          <w:position w:val="-12"/>
          <w:lang w:val="es-CR"/>
        </w:rPr>
        <w:object w:dxaOrig="7180" w:dyaOrig="420" w14:anchorId="1984594A">
          <v:shape id="_x0000_i1047" type="#_x0000_t75" style="width:359.25pt;height:21pt" o:ole="">
            <v:imagedata r:id="rId19" o:title=""/>
          </v:shape>
          <o:OLEObject Type="Embed" ProgID="Equation.DSMT4" ShapeID="_x0000_i1047" DrawAspect="Content" ObjectID="_1749880298" r:id="rId20"/>
        </w:object>
      </w:r>
      <w:r>
        <w:rPr>
          <w:lang w:val="es-CR"/>
        </w:rPr>
        <w:t xml:space="preserve"> </w:t>
      </w:r>
    </w:p>
    <w:p w14:paraId="5B7ACE7D" w14:textId="77777777" w:rsidR="005D5203" w:rsidRDefault="005D5203" w:rsidP="007E0DD9">
      <w:pPr>
        <w:rPr>
          <w:lang w:val="es-CR"/>
        </w:rPr>
      </w:pPr>
    </w:p>
    <w:p w14:paraId="5679D90C" w14:textId="40DE369B" w:rsidR="005D5203" w:rsidRDefault="007E332F" w:rsidP="007E0DD9">
      <w:pPr>
        <w:rPr>
          <w:lang w:val="es-CR"/>
        </w:rPr>
      </w:pPr>
      <w:r w:rsidRPr="005D5203">
        <w:rPr>
          <w:position w:val="-12"/>
          <w:lang w:val="es-CR"/>
        </w:rPr>
        <w:object w:dxaOrig="7119" w:dyaOrig="420" w14:anchorId="04A4028B">
          <v:shape id="_x0000_i1050" type="#_x0000_t75" style="width:356.25pt;height:21pt" o:ole="">
            <v:imagedata r:id="rId21" o:title=""/>
          </v:shape>
          <o:OLEObject Type="Embed" ProgID="Equation.DSMT4" ShapeID="_x0000_i1050" DrawAspect="Content" ObjectID="_1749880299" r:id="rId22"/>
        </w:object>
      </w:r>
    </w:p>
    <w:p w14:paraId="5036E30F" w14:textId="77777777" w:rsidR="007E332F" w:rsidRDefault="007E332F" w:rsidP="007E0DD9">
      <w:pPr>
        <w:rPr>
          <w:lang w:val="es-CR"/>
        </w:rPr>
      </w:pPr>
    </w:p>
    <w:tbl>
      <w:tblPr>
        <w:tblW w:w="348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36"/>
        <w:gridCol w:w="992"/>
        <w:gridCol w:w="992"/>
      </w:tblGrid>
      <w:tr w:rsidR="00573B67" w:rsidRPr="00573B67" w14:paraId="73DD566F" w14:textId="77777777" w:rsidTr="00573B67">
        <w:trPr>
          <w:trHeight w:val="315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B7FE60" w14:textId="77777777" w:rsidR="00573B67" w:rsidRPr="00573B67" w:rsidRDefault="00573B67" w:rsidP="00573B67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66AD1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2016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C8169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2021</w:t>
            </w:r>
          </w:p>
        </w:tc>
      </w:tr>
      <w:tr w:rsidR="00573B67" w:rsidRPr="00573B67" w14:paraId="5FC874BC" w14:textId="77777777" w:rsidTr="00573B67">
        <w:trPr>
          <w:trHeight w:val="315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9D07F" w14:textId="77777777" w:rsidR="00573B67" w:rsidRPr="00573B67" w:rsidRDefault="00573B67" w:rsidP="00573B6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Estimación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D04877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4551212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8DD23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4811035</w:t>
            </w:r>
          </w:p>
        </w:tc>
      </w:tr>
      <w:tr w:rsidR="00573B67" w:rsidRPr="00573B67" w14:paraId="5BC37417" w14:textId="77777777" w:rsidTr="00573B67">
        <w:trPr>
          <w:trHeight w:val="315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33527" w14:textId="77777777" w:rsidR="00573B67" w:rsidRPr="00573B67" w:rsidRDefault="00573B67" w:rsidP="00573B6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Proyecciones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8ADF60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4890380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84749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5163033</w:t>
            </w:r>
          </w:p>
        </w:tc>
      </w:tr>
      <w:tr w:rsidR="00573B67" w:rsidRPr="00573B67" w14:paraId="36A69AD8" w14:textId="77777777" w:rsidTr="00573B67">
        <w:trPr>
          <w:trHeight w:val="315"/>
        </w:trPr>
        <w:tc>
          <w:tcPr>
            <w:tcW w:w="1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97583" w14:textId="77777777" w:rsidR="00573B67" w:rsidRPr="00573B67" w:rsidRDefault="00573B67" w:rsidP="00573B6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Diferencia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E16A7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-339168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7EC72" w14:textId="77777777" w:rsidR="00573B67" w:rsidRPr="00573B67" w:rsidRDefault="00573B67" w:rsidP="00573B6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73B6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-351998</w:t>
            </w:r>
          </w:p>
        </w:tc>
      </w:tr>
    </w:tbl>
    <w:p w14:paraId="4C770F07" w14:textId="4526292F" w:rsidR="00B80297" w:rsidRPr="00601AA7" w:rsidRDefault="00B80297" w:rsidP="00E8318E">
      <w:pPr>
        <w:rPr>
          <w:rFonts w:asciiTheme="minorHAnsi" w:hAnsiTheme="minorHAnsi" w:cstheme="minorHAnsi"/>
          <w:szCs w:val="28"/>
          <w:lang w:val="es-CR"/>
        </w:rPr>
      </w:pPr>
    </w:p>
    <w:sectPr w:rsidR="00B80297" w:rsidRPr="00601AA7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045E7" w14:textId="77777777" w:rsidR="000D0806" w:rsidRDefault="000D0806" w:rsidP="00E541E1">
      <w:r>
        <w:separator/>
      </w:r>
    </w:p>
  </w:endnote>
  <w:endnote w:type="continuationSeparator" w:id="0">
    <w:p w14:paraId="69825355" w14:textId="77777777" w:rsidR="000D0806" w:rsidRDefault="000D0806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2013D" w14:textId="77777777" w:rsidR="000D0806" w:rsidRDefault="000D0806" w:rsidP="00E541E1">
      <w:r>
        <w:separator/>
      </w:r>
    </w:p>
  </w:footnote>
  <w:footnote w:type="continuationSeparator" w:id="0">
    <w:p w14:paraId="38151FF4" w14:textId="77777777" w:rsidR="000D0806" w:rsidRDefault="000D0806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63BDE" w14:textId="77777777" w:rsidR="00E541E1" w:rsidRDefault="00E541E1">
    <w:pPr>
      <w:pStyle w:val="Header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15722AF" w14:textId="77777777" w:rsidR="00E541E1" w:rsidRDefault="00E541E1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1962716">
    <w:abstractNumId w:val="3"/>
  </w:num>
  <w:num w:numId="2" w16cid:durableId="867333775">
    <w:abstractNumId w:val="2"/>
  </w:num>
  <w:num w:numId="3" w16cid:durableId="1730960018">
    <w:abstractNumId w:val="1"/>
  </w:num>
  <w:num w:numId="4" w16cid:durableId="1251697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5B"/>
    <w:rsid w:val="0002176E"/>
    <w:rsid w:val="00037021"/>
    <w:rsid w:val="00090E4C"/>
    <w:rsid w:val="000D0806"/>
    <w:rsid w:val="000F274F"/>
    <w:rsid w:val="00111C9F"/>
    <w:rsid w:val="00163B5B"/>
    <w:rsid w:val="00164D3D"/>
    <w:rsid w:val="001654AA"/>
    <w:rsid w:val="00192863"/>
    <w:rsid w:val="001D6AA1"/>
    <w:rsid w:val="001E1379"/>
    <w:rsid w:val="001E40F0"/>
    <w:rsid w:val="002653A9"/>
    <w:rsid w:val="0027754F"/>
    <w:rsid w:val="00290C95"/>
    <w:rsid w:val="002D323E"/>
    <w:rsid w:val="003523FF"/>
    <w:rsid w:val="00353528"/>
    <w:rsid w:val="00384DE4"/>
    <w:rsid w:val="00396055"/>
    <w:rsid w:val="003E00D0"/>
    <w:rsid w:val="004C7F0B"/>
    <w:rsid w:val="004E4EE8"/>
    <w:rsid w:val="004E56DE"/>
    <w:rsid w:val="004F439B"/>
    <w:rsid w:val="005326E1"/>
    <w:rsid w:val="005329AE"/>
    <w:rsid w:val="00573B67"/>
    <w:rsid w:val="005C56BB"/>
    <w:rsid w:val="005C688F"/>
    <w:rsid w:val="005D5203"/>
    <w:rsid w:val="00601AA7"/>
    <w:rsid w:val="0063031E"/>
    <w:rsid w:val="0064225B"/>
    <w:rsid w:val="006422C7"/>
    <w:rsid w:val="00657D33"/>
    <w:rsid w:val="00670C65"/>
    <w:rsid w:val="006C0A8E"/>
    <w:rsid w:val="006D0EE8"/>
    <w:rsid w:val="006E5542"/>
    <w:rsid w:val="00744F49"/>
    <w:rsid w:val="007566EC"/>
    <w:rsid w:val="00765317"/>
    <w:rsid w:val="00787E12"/>
    <w:rsid w:val="007A1FA3"/>
    <w:rsid w:val="007E0DD9"/>
    <w:rsid w:val="007E332F"/>
    <w:rsid w:val="007F7677"/>
    <w:rsid w:val="008B5FE2"/>
    <w:rsid w:val="008E2807"/>
    <w:rsid w:val="009232E9"/>
    <w:rsid w:val="00923A7A"/>
    <w:rsid w:val="009302CB"/>
    <w:rsid w:val="00A21A73"/>
    <w:rsid w:val="00A24C80"/>
    <w:rsid w:val="00A4670E"/>
    <w:rsid w:val="00A64F46"/>
    <w:rsid w:val="00A843C7"/>
    <w:rsid w:val="00AB6B98"/>
    <w:rsid w:val="00B11FA8"/>
    <w:rsid w:val="00B53185"/>
    <w:rsid w:val="00B64D35"/>
    <w:rsid w:val="00B707C5"/>
    <w:rsid w:val="00B75689"/>
    <w:rsid w:val="00B80297"/>
    <w:rsid w:val="00BC29C9"/>
    <w:rsid w:val="00C71949"/>
    <w:rsid w:val="00C90281"/>
    <w:rsid w:val="00CE6F37"/>
    <w:rsid w:val="00D10AF8"/>
    <w:rsid w:val="00D7121E"/>
    <w:rsid w:val="00D92E56"/>
    <w:rsid w:val="00DC6539"/>
    <w:rsid w:val="00DD3E67"/>
    <w:rsid w:val="00E11D8C"/>
    <w:rsid w:val="00E14D76"/>
    <w:rsid w:val="00E541E1"/>
    <w:rsid w:val="00E8318E"/>
    <w:rsid w:val="00EB3B0F"/>
    <w:rsid w:val="00EB4C3A"/>
    <w:rsid w:val="00EC4D07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Title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itleCh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itle">
    <w:name w:val="Title"/>
    <w:basedOn w:val="Normal"/>
    <w:next w:val="Normal"/>
    <w:link w:val="TitleCh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Heading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itleCh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ListParagraph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eGrid">
    <w:name w:val="Table Grid"/>
    <w:basedOn w:val="Table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29</TotalTime>
  <Pages>1</Pages>
  <Words>104</Words>
  <Characters>573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Arodys Robles</cp:lastModifiedBy>
  <cp:revision>6</cp:revision>
  <dcterms:created xsi:type="dcterms:W3CDTF">2023-07-02T00:42:00Z</dcterms:created>
  <dcterms:modified xsi:type="dcterms:W3CDTF">2023-07-03T15:04:00Z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