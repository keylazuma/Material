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32DF4E78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</w:p>
    <w:p w14:paraId="75E4DB15" w14:textId="33C234CC" w:rsidR="001654AA" w:rsidRDefault="0064225B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Indicadores de calidad de la información</w:t>
      </w:r>
    </w:p>
    <w:p w14:paraId="67B59BA7" w14:textId="77777777" w:rsidR="00E541E1" w:rsidRDefault="00E541E1" w:rsidP="00E541E1">
      <w:pPr>
        <w:rPr>
          <w:lang w:val="es-CR"/>
        </w:rPr>
      </w:pPr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3A9F8575" w14:textId="06C26B0E" w:rsidR="0064225B" w:rsidRDefault="00E541E1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1. </w:t>
      </w:r>
      <w:r w:rsidR="0064225B">
        <w:rPr>
          <w:rFonts w:asciiTheme="minorHAnsi" w:hAnsiTheme="minorHAnsi" w:cstheme="minorHAnsi"/>
          <w:sz w:val="24"/>
          <w:lang w:val="es-CR"/>
        </w:rPr>
        <w:t>Utilizando la página del CCP o la página del INEC</w:t>
      </w:r>
      <w:r w:rsidR="00192863">
        <w:rPr>
          <w:rFonts w:asciiTheme="minorHAnsi" w:hAnsiTheme="minorHAnsi" w:cstheme="minorHAnsi"/>
          <w:sz w:val="24"/>
          <w:lang w:val="es-CR"/>
        </w:rPr>
        <w:t xml:space="preserve"> obtenga la población de hombres y mujeres por </w:t>
      </w:r>
      <w:r w:rsidR="003523FF">
        <w:rPr>
          <w:rFonts w:asciiTheme="minorHAnsi" w:hAnsiTheme="minorHAnsi" w:cstheme="minorHAnsi"/>
          <w:sz w:val="24"/>
          <w:lang w:val="es-CR"/>
        </w:rPr>
        <w:t>edades simples</w:t>
      </w:r>
      <w:r w:rsidR="00192863">
        <w:rPr>
          <w:rFonts w:asciiTheme="minorHAnsi" w:hAnsiTheme="minorHAnsi" w:cstheme="minorHAnsi"/>
          <w:sz w:val="24"/>
          <w:lang w:val="es-CR"/>
        </w:rPr>
        <w:t xml:space="preserve"> censada en l</w:t>
      </w:r>
      <w:r w:rsidR="003523FF">
        <w:rPr>
          <w:rFonts w:asciiTheme="minorHAnsi" w:hAnsiTheme="minorHAnsi" w:cstheme="minorHAnsi"/>
          <w:sz w:val="24"/>
          <w:lang w:val="es-CR"/>
        </w:rPr>
        <w:t>os cantones de Sarapiquí y Montes de Oca. Calcule para los hombres de cada cantón el índice de declaración de la edad. Grafique el resultado. ¿En qué</w:t>
      </w:r>
      <w:bookmarkStart w:id="0" w:name="_GoBack"/>
      <w:bookmarkEnd w:id="0"/>
      <w:r w:rsidR="003523FF">
        <w:rPr>
          <w:rFonts w:asciiTheme="minorHAnsi" w:hAnsiTheme="minorHAnsi" w:cstheme="minorHAnsi"/>
          <w:sz w:val="24"/>
          <w:lang w:val="es-CR"/>
        </w:rPr>
        <w:t xml:space="preserve"> cantón es mejor la declaración de la edad?</w:t>
      </w:r>
    </w:p>
    <w:p w14:paraId="2E2BF1C1" w14:textId="66E645EA" w:rsidR="00192863" w:rsidRDefault="00192863" w:rsidP="0064225B">
      <w:pPr>
        <w:rPr>
          <w:rFonts w:asciiTheme="minorHAnsi" w:hAnsiTheme="minorHAnsi" w:cstheme="minorHAnsi"/>
          <w:sz w:val="24"/>
          <w:lang w:val="es-CR"/>
        </w:rPr>
      </w:pPr>
    </w:p>
    <w:p w14:paraId="2B1502D1" w14:textId="07E0E1F4" w:rsidR="00192863" w:rsidRDefault="00192863" w:rsidP="0064225B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2. </w:t>
      </w:r>
      <w:r w:rsidR="008B5FE2">
        <w:rPr>
          <w:rFonts w:asciiTheme="minorHAnsi" w:hAnsiTheme="minorHAnsi" w:cstheme="minorHAnsi"/>
          <w:sz w:val="24"/>
          <w:lang w:val="es-CR"/>
        </w:rPr>
        <w:t>O</w:t>
      </w:r>
      <w:r>
        <w:rPr>
          <w:rFonts w:asciiTheme="minorHAnsi" w:hAnsiTheme="minorHAnsi" w:cstheme="minorHAnsi"/>
          <w:sz w:val="24"/>
          <w:lang w:val="es-CR"/>
        </w:rPr>
        <w:t>btenga la población de hombres y mujeres por grupos quinquenales de edad nacida en Nicaragua censada en el 2011.</w:t>
      </w:r>
      <w:r w:rsidR="008B5FE2">
        <w:rPr>
          <w:rFonts w:asciiTheme="minorHAnsi" w:hAnsiTheme="minorHAnsi" w:cstheme="minorHAnsi"/>
          <w:sz w:val="24"/>
          <w:lang w:val="es-CR"/>
        </w:rPr>
        <w:t xml:space="preserve"> Calcule y grafique la razón hombres mujeres</w:t>
      </w:r>
      <w:r w:rsidR="003523FF">
        <w:rPr>
          <w:rFonts w:asciiTheme="minorHAnsi" w:hAnsiTheme="minorHAnsi" w:cstheme="minorHAnsi"/>
          <w:sz w:val="24"/>
          <w:lang w:val="es-CR"/>
        </w:rPr>
        <w:t xml:space="preserve"> por edad</w:t>
      </w:r>
      <w:r w:rsidR="008B5FE2">
        <w:rPr>
          <w:rFonts w:asciiTheme="minorHAnsi" w:hAnsiTheme="minorHAnsi" w:cstheme="minorHAnsi"/>
          <w:sz w:val="24"/>
          <w:lang w:val="es-CR"/>
        </w:rPr>
        <w:t xml:space="preserve">. </w:t>
      </w:r>
      <w:r w:rsidR="003523FF">
        <w:rPr>
          <w:rFonts w:asciiTheme="minorHAnsi" w:hAnsiTheme="minorHAnsi" w:cstheme="minorHAnsi"/>
          <w:sz w:val="24"/>
          <w:lang w:val="es-CR"/>
        </w:rPr>
        <w:t xml:space="preserve"> Compare este resultado con la razón hombres mujeres por edad en la población total. ¿Cuáles son las diferencias?</w:t>
      </w:r>
    </w:p>
    <w:p w14:paraId="7C2F90DD" w14:textId="47D56EC9" w:rsidR="008B5FE2" w:rsidRDefault="008B5FE2" w:rsidP="0064225B">
      <w:pPr>
        <w:rPr>
          <w:rFonts w:asciiTheme="minorHAnsi" w:hAnsiTheme="minorHAnsi" w:cstheme="minorHAnsi"/>
          <w:sz w:val="24"/>
          <w:lang w:val="es-CR"/>
        </w:rPr>
      </w:pPr>
    </w:p>
    <w:p w14:paraId="1E3940F7" w14:textId="36B7E10E" w:rsidR="008B5FE2" w:rsidRDefault="008B5FE2" w:rsidP="003523FF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3. </w:t>
      </w:r>
      <w:r w:rsidR="003523FF">
        <w:rPr>
          <w:rFonts w:asciiTheme="minorHAnsi" w:hAnsiTheme="minorHAnsi" w:cstheme="minorHAnsi"/>
          <w:sz w:val="24"/>
          <w:lang w:val="es-CR"/>
        </w:rPr>
        <w:t xml:space="preserve"> Con la población masculina del cantón de Sarapiquí calcule el índice de Myers. </w:t>
      </w:r>
    </w:p>
    <w:p w14:paraId="73AC5185" w14:textId="14CF9E11" w:rsidR="00E541E1" w:rsidRP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sectPr w:rsidR="00E541E1" w:rsidRPr="00E541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09466" w14:textId="77777777" w:rsidR="00C71949" w:rsidRDefault="00C71949" w:rsidP="00E541E1">
      <w:r>
        <w:separator/>
      </w:r>
    </w:p>
  </w:endnote>
  <w:endnote w:type="continuationSeparator" w:id="0">
    <w:p w14:paraId="19E46B6F" w14:textId="77777777" w:rsidR="00C71949" w:rsidRDefault="00C71949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77593" w14:textId="77777777" w:rsidR="00C71949" w:rsidRDefault="00C71949" w:rsidP="00E541E1">
      <w:r>
        <w:separator/>
      </w:r>
    </w:p>
  </w:footnote>
  <w:footnote w:type="continuationSeparator" w:id="0">
    <w:p w14:paraId="02D44D89" w14:textId="77777777" w:rsidR="00C71949" w:rsidRDefault="00C71949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Encabezad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1654AA"/>
    <w:rsid w:val="00192863"/>
    <w:rsid w:val="001D6AA1"/>
    <w:rsid w:val="003523FF"/>
    <w:rsid w:val="0063031E"/>
    <w:rsid w:val="0064225B"/>
    <w:rsid w:val="007566EC"/>
    <w:rsid w:val="007A1FA3"/>
    <w:rsid w:val="008B5FE2"/>
    <w:rsid w:val="00C71949"/>
    <w:rsid w:val="00E14D76"/>
    <w:rsid w:val="00E541E1"/>
    <w:rsid w:val="00FB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2</cp:revision>
  <dcterms:created xsi:type="dcterms:W3CDTF">2023-03-24T14:36:00Z</dcterms:created>
  <dcterms:modified xsi:type="dcterms:W3CDTF">2023-03-24T14:36:00Z</dcterms:modified>
</cp:coreProperties>
</file>